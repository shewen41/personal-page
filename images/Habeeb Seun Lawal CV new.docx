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E1" w:rsidRDefault="00D247E1" w:rsidP="00E138FF">
      <w:pPr>
        <w:pStyle w:val="ContactInfo"/>
        <w:ind w:left="6480"/>
        <w:jc w:val="left"/>
      </w:pPr>
      <w:r>
        <w:t>50, T</w:t>
      </w:r>
      <w:r w:rsidR="00886876">
        <w:t>aiwo Abass, Adexson Ile Epo bus-</w:t>
      </w:r>
      <w:r>
        <w:t>stop, Igando,</w:t>
      </w:r>
    </w:p>
    <w:p w:rsidR="00E6318C" w:rsidRDefault="00D247E1">
      <w:pPr>
        <w:pStyle w:val="ContactInfo"/>
      </w:pPr>
      <w:r>
        <w:t>Lagos State</w:t>
      </w:r>
      <w:r w:rsidR="0035691D">
        <w:t xml:space="preserve">. </w:t>
      </w:r>
    </w:p>
    <w:p w:rsidR="00E6318C" w:rsidRDefault="0035691D">
      <w:pPr>
        <w:pStyle w:val="ContactInfo"/>
      </w:pPr>
      <w:r>
        <w:t>+234</w:t>
      </w:r>
      <w:r w:rsidR="00DB1777">
        <w:t>-</w:t>
      </w:r>
      <w:r w:rsidR="006168FA">
        <w:t>7060591341</w:t>
      </w:r>
      <w:r w:rsidR="00FA170D">
        <w:t>,</w:t>
      </w:r>
      <w:r w:rsidR="006168FA">
        <w:t xml:space="preserve"> </w:t>
      </w:r>
      <w:r>
        <w:t>+234</w:t>
      </w:r>
      <w:r w:rsidR="00DB1777">
        <w:t>-</w:t>
      </w:r>
      <w:r w:rsidR="006168FA">
        <w:t>8107267483</w:t>
      </w:r>
    </w:p>
    <w:p w:rsidR="00E6318C" w:rsidRDefault="006168FA">
      <w:pPr>
        <w:pStyle w:val="ContactInfo"/>
        <w:rPr>
          <w:rStyle w:val="Emphasis"/>
        </w:rPr>
      </w:pPr>
      <w:r>
        <w:rPr>
          <w:rStyle w:val="Emphasis"/>
        </w:rPr>
        <w:t>Habeeb_seun@yahoo.com</w:t>
      </w:r>
    </w:p>
    <w:sdt>
      <w:sdtPr>
        <w:alias w:val="Your Name"/>
        <w:tag w:val=""/>
        <w:id w:val="-574512284"/>
        <w:placeholder>
          <w:docPart w:val="6A0EB244BE6F4EE78BCD1F768C118B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E6318C" w:rsidRDefault="00762810">
          <w:pPr>
            <w:pStyle w:val="Name"/>
          </w:pPr>
          <w:r>
            <w:rPr>
              <w:lang w:val="en-GB"/>
            </w:rPr>
            <w:t>HABEEB OLUWASEUN, LAWAL</w:t>
          </w:r>
        </w:p>
      </w:sdtContent>
    </w:sdt>
    <w:tbl>
      <w:tblPr>
        <w:tblStyle w:val="ResumeTable"/>
        <w:tblW w:w="4976" w:type="pct"/>
        <w:tblLook w:val="04A0"/>
      </w:tblPr>
      <w:tblGrid>
        <w:gridCol w:w="1809"/>
        <w:gridCol w:w="355"/>
        <w:gridCol w:w="8042"/>
      </w:tblGrid>
      <w:tr w:rsidR="00E6318C" w:rsidTr="001178B6">
        <w:tc>
          <w:tcPr>
            <w:tcW w:w="1809" w:type="dxa"/>
            <w:tcBorders>
              <w:bottom w:val="single" w:sz="4" w:space="0" w:color="92278F" w:themeColor="accent1"/>
            </w:tcBorders>
          </w:tcPr>
          <w:p w:rsidR="00E6318C" w:rsidRDefault="00057A49">
            <w:pPr>
              <w:pStyle w:val="Heading1"/>
            </w:pPr>
            <w:r>
              <w:t>Objective</w:t>
            </w:r>
          </w:p>
        </w:tc>
        <w:tc>
          <w:tcPr>
            <w:tcW w:w="355" w:type="dxa"/>
            <w:tcBorders>
              <w:bottom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bottom w:val="single" w:sz="4" w:space="0" w:color="92278F" w:themeColor="accent1"/>
            </w:tcBorders>
          </w:tcPr>
          <w:p w:rsidR="00762810" w:rsidRDefault="00762810" w:rsidP="00A66B14">
            <w:r>
              <w:t xml:space="preserve">To pursue a career in </w:t>
            </w:r>
            <w:r w:rsidR="00957A98">
              <w:t xml:space="preserve">technology and </w:t>
            </w:r>
            <w:r>
              <w:t xml:space="preserve">software </w:t>
            </w:r>
            <w:r w:rsidR="00957A98">
              <w:t xml:space="preserve">development, </w:t>
            </w:r>
            <w:r>
              <w:t>contribute to any implementation department in the organization</w:t>
            </w:r>
            <w:r w:rsidR="00957A98">
              <w:t>, use the knowledge acquired over time to contribute selfless and a worthwhile service in order to help the organization reach its utmost target along with enhancing</w:t>
            </w:r>
            <w:r>
              <w:t xml:space="preserve"> my skills</w:t>
            </w:r>
            <w:r w:rsidR="00957A98">
              <w:t>.</w:t>
            </w:r>
          </w:p>
          <w:p w:rsidR="00957A98" w:rsidRDefault="00957A98" w:rsidP="00A66B14">
            <w:r w:rsidRPr="00784F82">
              <w:t>To give innovative contribution and work wit</w:t>
            </w:r>
            <w:r>
              <w:t>h little or no supervision</w:t>
            </w:r>
            <w:r w:rsidRPr="00784F82">
              <w:t xml:space="preserve"> to</w:t>
            </w:r>
            <w:r>
              <w:t xml:space="preserve"> </w:t>
            </w:r>
            <w:r w:rsidRPr="00784F82">
              <w:t>produce excellent results.</w:t>
            </w:r>
          </w:p>
          <w:p w:rsidR="00CC2CC7" w:rsidRDefault="00957A98" w:rsidP="00CC2CC7">
            <w:r>
              <w:t>I am looking for a suitable position with an employer who cares strongly about the personal and professional development of their employees and who has on-going programs designed to nurture, develop and promote individuals to their maximum potential.</w:t>
            </w:r>
          </w:p>
        </w:tc>
      </w:tr>
      <w:tr w:rsidR="007A3280" w:rsidTr="001178B6">
        <w:tc>
          <w:tcPr>
            <w:tcW w:w="1809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7A3280" w:rsidRDefault="00762810" w:rsidP="0078043B">
            <w:pPr>
              <w:pStyle w:val="Heading1"/>
            </w:pPr>
            <w:r>
              <w:t>KEY SKILLS</w:t>
            </w:r>
          </w:p>
        </w:tc>
        <w:tc>
          <w:tcPr>
            <w:tcW w:w="355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7A3280" w:rsidRDefault="007A3280" w:rsidP="0078043B"/>
        </w:tc>
        <w:tc>
          <w:tcPr>
            <w:tcW w:w="8042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sdt>
            <w:sdtPr>
              <w:rPr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</w:rPr>
                  <w:id w:val="-1126388115"/>
                </w:sdtPr>
                <w:sdtContent>
                  <w:p w:rsidR="005A08B5" w:rsidRDefault="00762810" w:rsidP="00762810">
                    <w:pPr>
                      <w:pStyle w:val="ResumeText"/>
                    </w:pPr>
                    <w:r w:rsidRPr="00D247E1">
                      <w:rPr>
                        <w:b/>
                      </w:rPr>
                      <w:t>Programming La</w:t>
                    </w:r>
                    <w:r w:rsidR="005A08B5" w:rsidRPr="00D247E1">
                      <w:rPr>
                        <w:b/>
                      </w:rPr>
                      <w:t>nguages:</w:t>
                    </w:r>
                    <w:r w:rsidR="0029176F">
                      <w:t xml:space="preserve"> PHP, </w:t>
                    </w:r>
                    <w:r w:rsidR="00166EC0">
                      <w:t xml:space="preserve"> </w:t>
                    </w:r>
                    <w:r w:rsidR="0029176F">
                      <w:t>Java</w:t>
                    </w:r>
                    <w:r>
                      <w:t>,</w:t>
                    </w:r>
                    <w:r w:rsidR="00297574">
                      <w:t xml:space="preserve"> </w:t>
                    </w:r>
                    <w:r w:rsidR="00166EC0">
                      <w:t xml:space="preserve"> </w:t>
                    </w:r>
                    <w:r w:rsidR="00297574">
                      <w:t>JavaScript,</w:t>
                    </w:r>
                    <w:r>
                      <w:t xml:space="preserve"> </w:t>
                    </w:r>
                    <w:r w:rsidR="00166EC0">
                      <w:t xml:space="preserve">JSP,  </w:t>
                    </w:r>
                    <w:r>
                      <w:t>HTML</w:t>
                    </w:r>
                    <w:r w:rsidR="003F59B4">
                      <w:t xml:space="preserve"> and CSS</w:t>
                    </w:r>
                  </w:p>
                  <w:p w:rsidR="003F59B4" w:rsidRDefault="003F59B4" w:rsidP="00762810">
                    <w:pPr>
                      <w:pStyle w:val="ResumeText"/>
                    </w:pPr>
                    <w:r w:rsidRPr="003F59B4">
                      <w:rPr>
                        <w:b/>
                      </w:rPr>
                      <w:t>Library:</w:t>
                    </w:r>
                    <w:r w:rsidR="00297574">
                      <w:t xml:space="preserve"> JQ</w:t>
                    </w:r>
                    <w:r>
                      <w:t>uery</w:t>
                    </w:r>
                  </w:p>
                  <w:p w:rsidR="005A08B5" w:rsidRDefault="005A08B5" w:rsidP="00762810">
                    <w:pPr>
                      <w:pStyle w:val="ResumeText"/>
                    </w:pPr>
                    <w:r w:rsidRPr="00D247E1">
                      <w:rPr>
                        <w:b/>
                      </w:rPr>
                      <w:t>Database:</w:t>
                    </w:r>
                    <w:r>
                      <w:t xml:space="preserve"> MYSQL.</w:t>
                    </w:r>
                  </w:p>
                  <w:p w:rsidR="007A3280" w:rsidRDefault="005A08B5" w:rsidP="005A08B5">
                    <w:pPr>
                      <w:pStyle w:val="ResumeText"/>
                    </w:pPr>
                    <w:r w:rsidRPr="00D247E1">
                      <w:rPr>
                        <w:b/>
                      </w:rPr>
                      <w:t>Frameworks:</w:t>
                    </w:r>
                    <w:r>
                      <w:t xml:space="preserve"> Spring</w:t>
                    </w:r>
                    <w:r w:rsidR="00D247E1">
                      <w:t xml:space="preserve"> MVC</w:t>
                    </w:r>
                    <w:r w:rsidR="00EC1519">
                      <w:t>, Bootstrap</w:t>
                    </w:r>
                  </w:p>
                </w:sdtContent>
              </w:sdt>
            </w:sdtContent>
          </w:sdt>
        </w:tc>
      </w:tr>
      <w:tr w:rsidR="00E6318C" w:rsidTr="0075596F">
        <w:tc>
          <w:tcPr>
            <w:tcW w:w="1809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E6318C" w:rsidRDefault="005A08B5">
            <w:pPr>
              <w:pStyle w:val="Heading1"/>
            </w:pPr>
            <w:r>
              <w:t>PERSONALITY TRAITS</w:t>
            </w:r>
          </w:p>
        </w:tc>
        <w:tc>
          <w:tcPr>
            <w:tcW w:w="355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top w:val="single" w:sz="4" w:space="0" w:color="92278F" w:themeColor="accent1"/>
              <w:bottom w:val="single" w:sz="4" w:space="0" w:color="92278F" w:themeColor="accent1"/>
            </w:tcBorders>
          </w:tcPr>
          <w:sdt>
            <w:sdtPr>
              <w:id w:val="-1116827610"/>
            </w:sdtPr>
            <w:sdtContent>
              <w:sdt>
                <w:sdtPr>
                  <w:id w:val="-2006429974"/>
                </w:sdtPr>
                <w:sdtContent>
                  <w:p w:rsidR="003E1BA4" w:rsidRDefault="003E1BA4" w:rsidP="003E1BA4">
                    <w:pPr>
                      <w:pStyle w:val="ResumeText"/>
                    </w:pPr>
                    <w:r>
                      <w:t>Good Communication, Interpersonal and Presentation skills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1594206040"/>
                </w:sdtPr>
                <w:sdtContent>
                  <w:p w:rsidR="009509CA" w:rsidRDefault="005A08B5" w:rsidP="009509CA">
                    <w:pPr>
                      <w:pStyle w:val="ResumeText"/>
                    </w:pPr>
                    <w:r>
                      <w:t>Quick learner and smart worker.</w:t>
                    </w:r>
                  </w:p>
                </w:sdtContent>
              </w:sdt>
              <w:sdt>
                <w:sdtPr>
                  <w:id w:val="1641603760"/>
                </w:sdtPr>
                <w:sdtContent>
                  <w:p w:rsidR="00E6318C" w:rsidRDefault="003E1BA4">
                    <w:pPr>
                      <w:pStyle w:val="ResumeText"/>
                    </w:pPr>
                    <w:r>
                      <w:t>Ability to influence and i</w:t>
                    </w:r>
                    <w:r w:rsidRPr="00784F82">
                      <w:t>mpact others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969394295"/>
                </w:sdtPr>
                <w:sdtContent>
                  <w:p w:rsidR="00A80B33" w:rsidRDefault="00E05E27" w:rsidP="00715712">
                    <w:pPr>
                      <w:pStyle w:val="ResumeText"/>
                    </w:pPr>
                    <w:r>
                      <w:t>Good Team Player and Ability to work with minimal supervision</w:t>
                    </w:r>
                    <w:r w:rsidR="00D71557">
                      <w:t>.</w:t>
                    </w:r>
                  </w:p>
                </w:sdtContent>
              </w:sdt>
              <w:sdt>
                <w:sdtPr>
                  <w:id w:val="1779218449"/>
                </w:sdtPr>
                <w:sdtContent>
                  <w:p w:rsidR="009509CA" w:rsidRDefault="00C1549E" w:rsidP="00715712">
                    <w:pPr>
                      <w:pStyle w:val="ResumeText"/>
                    </w:pPr>
                    <w:r>
                      <w:t>Good</w:t>
                    </w:r>
                    <w:r w:rsidR="00A80B33" w:rsidRPr="00A80B33">
                      <w:t xml:space="preserve"> organization and time management skills.</w:t>
                    </w:r>
                  </w:p>
                </w:sdtContent>
              </w:sdt>
              <w:sdt>
                <w:sdtPr>
                  <w:id w:val="232895115"/>
                </w:sdtPr>
                <w:sdtContent>
                  <w:p w:rsidR="00E6318C" w:rsidRDefault="009509CA" w:rsidP="009509CA">
                    <w:pPr>
                      <w:pStyle w:val="ResumeText"/>
                    </w:pPr>
                    <w:r>
                      <w:t>Good Problem-Solving Skills</w:t>
                    </w:r>
                    <w:r w:rsidR="00D71557">
                      <w:t>.</w:t>
                    </w:r>
                  </w:p>
                </w:sdtContent>
              </w:sdt>
            </w:sdtContent>
          </w:sdt>
        </w:tc>
      </w:tr>
      <w:tr w:rsidR="00E6318C" w:rsidTr="0075596F">
        <w:tc>
          <w:tcPr>
            <w:tcW w:w="1809" w:type="dxa"/>
            <w:tcBorders>
              <w:top w:val="single" w:sz="4" w:space="0" w:color="92278F" w:themeColor="accent1"/>
            </w:tcBorders>
          </w:tcPr>
          <w:p w:rsidR="00E6318C" w:rsidRDefault="005A08B5">
            <w:pPr>
              <w:pStyle w:val="Heading1"/>
            </w:pPr>
            <w:r>
              <w:t>Academic qualifications</w:t>
            </w:r>
          </w:p>
        </w:tc>
        <w:tc>
          <w:tcPr>
            <w:tcW w:w="355" w:type="dxa"/>
            <w:tcBorders>
              <w:top w:val="single" w:sz="4" w:space="0" w:color="92278F" w:themeColor="accent1"/>
            </w:tcBorders>
          </w:tcPr>
          <w:p w:rsidR="00E6318C" w:rsidRDefault="00E6318C"/>
        </w:tc>
        <w:tc>
          <w:tcPr>
            <w:tcW w:w="8042" w:type="dxa"/>
            <w:tcBorders>
              <w:top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302434271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532350073"/>
                </w:sdtPr>
                <w:sdtContent>
                  <w:p w:rsidR="001B3CE5" w:rsidRPr="003F59B4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 xml:space="preserve">WASSCE/ SSCE: </w:t>
                    </w:r>
                  </w:p>
                  <w:p w:rsidR="001B3CE5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>AGBONRAN SCHOOL OF SCIENCE, EDE, OSUN STATE</w:t>
                    </w:r>
                    <w:r>
                      <w:br/>
                    </w:r>
                    <w:r>
                      <w:rPr>
                        <w:b w:val="0"/>
                      </w:rPr>
                      <w:t>2008</w:t>
                    </w:r>
                  </w:p>
                  <w:p w:rsidR="001B3CE5" w:rsidRPr="00B27844" w:rsidRDefault="001B3CE5" w:rsidP="001B3CE5">
                    <w:pPr>
                      <w:pStyle w:val="Heading2"/>
                    </w:pPr>
                    <w:r w:rsidRPr="00B27844">
                      <w:t>NATI</w:t>
                    </w:r>
                    <w:r>
                      <w:t>ONAL DIPLOMA IN sCIENCE LABORATORY TECHNOLOGY:</w:t>
                    </w:r>
                  </w:p>
                  <w:p w:rsidR="001B3CE5" w:rsidRDefault="001B3CE5" w:rsidP="001B3CE5">
                    <w:pPr>
                      <w:pStyle w:val="Heading2"/>
                      <w:rPr>
                        <w:b w:val="0"/>
                      </w:rPr>
                    </w:pPr>
                    <w:r>
                      <w:t>THE</w:t>
                    </w:r>
                    <w:r w:rsidRPr="00B27844">
                      <w:t xml:space="preserve"> POLYTECHNIC</w:t>
                    </w:r>
                    <w:r>
                      <w:t>, IBADAN, OYO</w:t>
                    </w:r>
                    <w:r w:rsidRPr="00B27844">
                      <w:t xml:space="preserve"> STATE.</w:t>
                    </w:r>
                    <w:r>
                      <w:br/>
                    </w:r>
                    <w:r>
                      <w:rPr>
                        <w:b w:val="0"/>
                      </w:rPr>
                      <w:t>2012.</w:t>
                    </w:r>
                  </w:p>
                  <w:p w:rsidR="001B3CE5" w:rsidRDefault="001B3CE5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HIGHER NATIONAL DIPLOMA IN APPLIED CHEMISTRY:</w:t>
                    </w:r>
                  </w:p>
                  <w:p w:rsidR="001B3CE5" w:rsidRDefault="001B3CE5" w:rsidP="001B3CE5">
                    <w:pPr>
                      <w:spacing w:line="240" w:lineRule="auto"/>
                      <w:rPr>
                        <w:b/>
                      </w:rPr>
                    </w:pPr>
                    <w:r w:rsidRPr="001B3CE5">
                      <w:rPr>
                        <w:b/>
                      </w:rPr>
                      <w:t>THE POLYTECHNIC, IBADAN, OYO STAT</w:t>
                    </w:r>
                    <w:r>
                      <w:rPr>
                        <w:b/>
                      </w:rPr>
                      <w:t>E</w:t>
                    </w:r>
                  </w:p>
                  <w:p w:rsidR="000D04A0" w:rsidRDefault="001B3CE5" w:rsidP="001B3CE5">
                    <w:pPr>
                      <w:spacing w:line="240" w:lineRule="auto"/>
                    </w:pPr>
                    <w:r>
                      <w:t>2016</w:t>
                    </w:r>
                  </w:p>
                  <w:p w:rsidR="000D04A0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BACHELOR OF AGRICULTURE (AGRONOMY AND HORTICULTURAL SCIENCE):</w:t>
                    </w:r>
                  </w:p>
                  <w:p w:rsidR="000D04A0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 OF IBADAN, IBADAN, OYO STATE.</w:t>
                    </w:r>
                  </w:p>
                  <w:p w:rsidR="00E6318C" w:rsidRPr="001B3CE5" w:rsidRDefault="000D04A0" w:rsidP="001B3CE5">
                    <w:pPr>
                      <w:spacing w:line="240" w:lineRule="auto"/>
                      <w:rPr>
                        <w:b/>
                      </w:rPr>
                    </w:pPr>
                    <w:r>
                      <w:lastRenderedPageBreak/>
                      <w:t>2018</w:t>
                    </w:r>
                  </w:p>
                </w:sdtContent>
              </w:sdt>
            </w:sdtContent>
          </w:sdt>
        </w:tc>
      </w:tr>
      <w:tr w:rsidR="00785286" w:rsidTr="0075596F">
        <w:tc>
          <w:tcPr>
            <w:tcW w:w="1809" w:type="dxa"/>
            <w:tcBorders>
              <w:bottom w:val="single" w:sz="4" w:space="0" w:color="92278F" w:themeColor="accent1"/>
            </w:tcBorders>
          </w:tcPr>
          <w:p w:rsidR="00785286" w:rsidRDefault="00785286" w:rsidP="0078043B">
            <w:pPr>
              <w:pStyle w:val="Heading1"/>
            </w:pPr>
            <w:r>
              <w:lastRenderedPageBreak/>
              <w:t>CERTIFICATIONS</w:t>
            </w:r>
          </w:p>
        </w:tc>
        <w:tc>
          <w:tcPr>
            <w:tcW w:w="355" w:type="dxa"/>
            <w:tcBorders>
              <w:bottom w:val="single" w:sz="4" w:space="0" w:color="92278F" w:themeColor="accent1"/>
            </w:tcBorders>
          </w:tcPr>
          <w:p w:rsidR="00785286" w:rsidRDefault="00785286" w:rsidP="0078043B"/>
        </w:tc>
        <w:tc>
          <w:tcPr>
            <w:tcW w:w="8042" w:type="dxa"/>
            <w:tcBorders>
              <w:bottom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130707946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24086311"/>
                </w:sdtPr>
                <w:sdtContent>
                  <w:p w:rsidR="001B3CE5" w:rsidRDefault="001B3CE5" w:rsidP="00785286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NATIONAL DIPLOMA IN NET</w:t>
                    </w:r>
                    <w:r w:rsidR="00DF4309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WORKING</w:t>
                    </w:r>
                  </w:p>
                  <w:p w:rsidR="00DF4309" w:rsidRPr="00DF4309" w:rsidRDefault="00DF4309" w:rsidP="00DF4309">
                    <w:r>
                      <w:t>2013</w:t>
                    </w:r>
                  </w:p>
                  <w:p w:rsidR="00785286" w:rsidRDefault="00785286" w:rsidP="00785286">
                    <w:pPr>
                      <w:pStyle w:val="Heading2"/>
                    </w:pPr>
                    <w:r>
                      <w:t>CERTIFICATE OF NATIONAL SERVICE – NATIONAL YOUTH SERVICE CORPS (NYSC)</w:t>
                    </w:r>
                  </w:p>
                  <w:p w:rsidR="00785286" w:rsidRDefault="001B3CE5" w:rsidP="0067387A">
                    <w:pPr>
                      <w:pStyle w:val="ResumeText"/>
                    </w:pPr>
                    <w:r>
                      <w:t>2018</w:t>
                    </w:r>
                  </w:p>
                </w:sdtContent>
              </w:sdt>
            </w:sdtContent>
          </w:sdt>
        </w:tc>
      </w:tr>
      <w:tr w:rsidR="00363181" w:rsidTr="0075596F">
        <w:tc>
          <w:tcPr>
            <w:tcW w:w="1809" w:type="dxa"/>
            <w:tcBorders>
              <w:top w:val="single" w:sz="4" w:space="0" w:color="92278F" w:themeColor="accent1"/>
            </w:tcBorders>
          </w:tcPr>
          <w:p w:rsidR="00363181" w:rsidRDefault="00363181" w:rsidP="0078043B">
            <w:pPr>
              <w:pStyle w:val="Heading1"/>
            </w:pPr>
            <w:r>
              <w:t>TRAININGS</w:t>
            </w:r>
          </w:p>
        </w:tc>
        <w:tc>
          <w:tcPr>
            <w:tcW w:w="355" w:type="dxa"/>
            <w:tcBorders>
              <w:top w:val="single" w:sz="4" w:space="0" w:color="92278F" w:themeColor="accent1"/>
            </w:tcBorders>
          </w:tcPr>
          <w:p w:rsidR="00363181" w:rsidRDefault="00363181" w:rsidP="0078043B"/>
        </w:tc>
        <w:tc>
          <w:tcPr>
            <w:tcW w:w="8042" w:type="dxa"/>
            <w:tcBorders>
              <w:top w:val="single" w:sz="4" w:space="0" w:color="92278F" w:themeColor="accent1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222171741"/>
            </w:sdtPr>
            <w:sdtContent>
              <w:p w:rsidR="00B623CB" w:rsidRPr="006168FA" w:rsidRDefault="00DF4309" w:rsidP="00B623CB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  <w:r>
                  <w:t>VOCATIONAL</w:t>
                </w:r>
                <w:r w:rsidR="007E16D2">
                  <w:t xml:space="preserve"> SKILLS IN SOFTWARE DEVELOPMENT</w:t>
                </w:r>
              </w:p>
              <w:p w:rsidR="00363181" w:rsidRPr="00B166FD" w:rsidRDefault="00B623CB" w:rsidP="00B166FD">
                <w:pPr>
                  <w:pStyle w:val="ResumeText"/>
                </w:pPr>
                <w:r>
                  <w:t>2</w:t>
                </w:r>
                <w:r w:rsidR="008D072D">
                  <w:t>015</w:t>
                </w:r>
              </w:p>
            </w:sdtContent>
          </w:sdt>
        </w:tc>
      </w:tr>
      <w:tr w:rsidR="00926BD1" w:rsidTr="003C0E95">
        <w:tc>
          <w:tcPr>
            <w:tcW w:w="1809" w:type="dxa"/>
          </w:tcPr>
          <w:p w:rsidR="00926BD1" w:rsidRDefault="00DF4309" w:rsidP="0078043B">
            <w:pPr>
              <w:pStyle w:val="Heading1"/>
            </w:pPr>
            <w:r>
              <w:t>PROJECTS</w:t>
            </w:r>
          </w:p>
        </w:tc>
        <w:tc>
          <w:tcPr>
            <w:tcW w:w="355" w:type="dxa"/>
          </w:tcPr>
          <w:p w:rsidR="00926BD1" w:rsidRDefault="00926BD1" w:rsidP="0078043B"/>
        </w:tc>
        <w:tc>
          <w:tcPr>
            <w:tcW w:w="80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917895709"/>
            </w:sdtPr>
            <w:sdtContent>
              <w:p w:rsidR="00166EC0" w:rsidRDefault="00166EC0" w:rsidP="00501CDA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</w:pPr>
                <w:r w:rsidRPr="00166EC0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PERSONAL PAGE</w:t>
                </w:r>
              </w:p>
              <w:p w:rsidR="00166EC0" w:rsidRPr="00166EC0" w:rsidRDefault="00166EC0" w:rsidP="00166EC0">
                <w:r>
                  <w:t xml:space="preserve">Link: </w:t>
                </w:r>
                <w:r w:rsidRPr="00166EC0">
                  <w:rPr>
                    <w:b/>
                  </w:rPr>
                  <w:t>http://shewen41.github.io</w:t>
                </w:r>
              </w:p>
              <w:p w:rsidR="00DF4309" w:rsidRDefault="003F59B4" w:rsidP="00501CDA">
                <w:pPr>
                  <w:pStyle w:val="Heading2"/>
                </w:pPr>
                <w:r>
                  <w:t>Shopping cart app</w:t>
                </w:r>
              </w:p>
              <w:p w:rsidR="003F59B4" w:rsidRDefault="003F59B4" w:rsidP="00501CDA">
                <w:r>
                  <w:t>Front and Backend coding and Database management</w:t>
                </w:r>
              </w:p>
              <w:p w:rsidR="00292D05" w:rsidRDefault="00292D05" w:rsidP="00501CDA">
                <w:pPr>
                  <w:rPr>
                    <w:b/>
                  </w:rPr>
                </w:pPr>
                <w:r w:rsidRPr="00175C0E">
                  <w:t>GitHub Link</w:t>
                </w:r>
                <w:r>
                  <w:t>:</w:t>
                </w:r>
                <w:r w:rsidR="00175C0E">
                  <w:t xml:space="preserve"> </w:t>
                </w:r>
                <w:r w:rsidR="00175C0E" w:rsidRPr="00175C0E">
                  <w:rPr>
                    <w:b/>
                  </w:rPr>
                  <w:t>github.com/shewen41/shopping_cart_app</w:t>
                </w:r>
              </w:p>
              <w:p w:rsidR="00AE3940" w:rsidRPr="00501CDA" w:rsidRDefault="00AE3940" w:rsidP="00501CDA">
                <w:r w:rsidRPr="00AE3940">
                  <w:t>Link</w:t>
                </w:r>
                <w:r>
                  <w:rPr>
                    <w:b/>
                  </w:rPr>
                  <w:t>: http://shewen.royalstore.com.ng</w:t>
                </w:r>
              </w:p>
              <w:p w:rsidR="00CB5253" w:rsidRDefault="00CB5253" w:rsidP="003F59B4">
                <w:pPr>
                  <w:pStyle w:val="ResumeText"/>
                  <w:spacing w:before="0" w:line="360" w:lineRule="auto"/>
                  <w:rPr>
                    <w:b/>
                  </w:rPr>
                </w:pPr>
                <w:r>
                  <w:rPr>
                    <w:b/>
                  </w:rPr>
                  <w:t>A FASHOIN WEBSITE</w:t>
                </w:r>
              </w:p>
              <w:p w:rsidR="00292D05" w:rsidRDefault="00CB5253" w:rsidP="003F59B4">
                <w:pPr>
                  <w:pStyle w:val="ResumeText"/>
                  <w:spacing w:before="0" w:line="360" w:lineRule="auto"/>
                </w:pPr>
                <w:r>
                  <w:t>Front and Backend</w:t>
                </w:r>
              </w:p>
              <w:p w:rsidR="00AE3940" w:rsidRDefault="00292D05" w:rsidP="003F59B4">
                <w:pPr>
                  <w:pStyle w:val="ResumeText"/>
                  <w:spacing w:before="0" w:line="360" w:lineRule="auto"/>
                  <w:rPr>
                    <w:b/>
                  </w:rPr>
                </w:pPr>
                <w:r w:rsidRPr="00175C0E">
                  <w:t>GitHub Link:</w:t>
                </w:r>
                <w:r w:rsidR="00EB33BA">
                  <w:rPr>
                    <w:b/>
                  </w:rPr>
                  <w:t xml:space="preserve"> github.com/shewen41/fashion-</w:t>
                </w:r>
                <w:r w:rsidR="00175C0E">
                  <w:rPr>
                    <w:b/>
                  </w:rPr>
                  <w:t>website</w:t>
                </w:r>
              </w:p>
              <w:p w:rsidR="00F16E2B" w:rsidRPr="00BF0EA5" w:rsidRDefault="00AE3940" w:rsidP="003F59B4">
                <w:pPr>
                  <w:pStyle w:val="ResumeText"/>
                  <w:spacing w:before="0" w:line="360" w:lineRule="auto"/>
                </w:pPr>
                <w:r w:rsidRPr="00AE3940">
                  <w:t>Link</w:t>
                </w:r>
                <w:r>
                  <w:rPr>
                    <w:b/>
                  </w:rPr>
                  <w:t>: http://peaches.royalstore.com.ng</w:t>
                </w:r>
              </w:p>
            </w:sdtContent>
          </w:sdt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  <w:r>
              <w:t>INTERESTS AND HOBBIES</w:t>
            </w:r>
          </w:p>
        </w:tc>
        <w:tc>
          <w:tcPr>
            <w:tcW w:w="355" w:type="dxa"/>
          </w:tcPr>
          <w:p w:rsidR="00DC6AA6" w:rsidRDefault="00DC6AA6" w:rsidP="00DC6AA6"/>
        </w:tc>
        <w:tc>
          <w:tcPr>
            <w:tcW w:w="8042" w:type="dxa"/>
          </w:tcPr>
          <w:p w:rsidR="006168FA" w:rsidRDefault="006168FA" w:rsidP="00DC6AA6">
            <w:pPr>
              <w:pStyle w:val="ResumeText"/>
            </w:pPr>
            <w:r>
              <w:t>Writing Codes</w:t>
            </w:r>
          </w:p>
          <w:p w:rsidR="00DC6AA6" w:rsidRDefault="006168FA" w:rsidP="00DC6AA6">
            <w:pPr>
              <w:pStyle w:val="ResumeText"/>
            </w:pPr>
            <w:r>
              <w:t xml:space="preserve">Learning and </w:t>
            </w:r>
            <w:r w:rsidR="00DC6AA6">
              <w:t>Reading</w:t>
            </w:r>
          </w:p>
          <w:p w:rsidR="00DC6AA6" w:rsidRDefault="006168FA" w:rsidP="00DC6AA6">
            <w:pPr>
              <w:pStyle w:val="ResumeText"/>
            </w:pPr>
            <w:r>
              <w:t>Internet Surfing</w:t>
            </w:r>
          </w:p>
          <w:p w:rsidR="00DC6AA6" w:rsidRDefault="00DC6AA6" w:rsidP="00DC6AA6">
            <w:pPr>
              <w:pStyle w:val="ResumeText"/>
            </w:pPr>
            <w:r>
              <w:t>Sporting Act</w:t>
            </w:r>
            <w:r w:rsidR="006168FA">
              <w:t>ivities</w:t>
            </w:r>
          </w:p>
          <w:p w:rsidR="00DC6AA6" w:rsidRDefault="00DC6AA6" w:rsidP="00DC6AA6">
            <w:pPr>
              <w:pStyle w:val="ResumeText"/>
            </w:pPr>
            <w:r>
              <w:t>Community and Personal Development</w:t>
            </w:r>
          </w:p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  <w:r>
              <w:t>References</w:t>
            </w:r>
          </w:p>
        </w:tc>
        <w:tc>
          <w:tcPr>
            <w:tcW w:w="355" w:type="dxa"/>
          </w:tcPr>
          <w:p w:rsidR="00DC6AA6" w:rsidRDefault="00DC6AA6" w:rsidP="00DC6AA6">
            <w:bookmarkStart w:id="0" w:name="_GoBack"/>
            <w:bookmarkEnd w:id="0"/>
          </w:p>
        </w:tc>
        <w:tc>
          <w:tcPr>
            <w:tcW w:w="80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1883713024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p w:rsidR="00DC6AA6" w:rsidRDefault="006168FA" w:rsidP="006168FA">
                <w:pPr>
                  <w:pStyle w:val="Heading2"/>
                </w:pPr>
                <w:r w:rsidRPr="006168FA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t>AVAILABLE ON REQUEST</w:t>
                </w:r>
              </w:p>
            </w:sdtContent>
          </w:sdt>
        </w:tc>
      </w:tr>
      <w:tr w:rsidR="00DC6AA6" w:rsidTr="003C0E95">
        <w:tc>
          <w:tcPr>
            <w:tcW w:w="1809" w:type="dxa"/>
          </w:tcPr>
          <w:p w:rsidR="00DC6AA6" w:rsidRDefault="00DC6AA6" w:rsidP="00DC6AA6">
            <w:pPr>
              <w:pStyle w:val="Heading1"/>
            </w:pPr>
          </w:p>
        </w:tc>
        <w:tc>
          <w:tcPr>
            <w:tcW w:w="355" w:type="dxa"/>
          </w:tcPr>
          <w:p w:rsidR="00DC6AA6" w:rsidRDefault="00DC6AA6" w:rsidP="00DC6AA6"/>
        </w:tc>
        <w:tc>
          <w:tcPr>
            <w:tcW w:w="8042" w:type="dxa"/>
          </w:tcPr>
          <w:p w:rsidR="00DC6AA6" w:rsidRDefault="00DC6AA6" w:rsidP="00DC6AA6">
            <w:pPr>
              <w:pStyle w:val="Heading2"/>
            </w:pPr>
          </w:p>
        </w:tc>
      </w:tr>
    </w:tbl>
    <w:p w:rsidR="00E6318C" w:rsidRDefault="00E6318C"/>
    <w:sectPr w:rsidR="00E6318C" w:rsidSect="003C0E95">
      <w:footerReference w:type="default" r:id="rId9"/>
      <w:pgSz w:w="12240" w:h="15840" w:code="1"/>
      <w:pgMar w:top="1077" w:right="964" w:bottom="1077" w:left="102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E20" w:rsidRDefault="00415E20">
      <w:pPr>
        <w:spacing w:before="0" w:after="0" w:line="240" w:lineRule="auto"/>
      </w:pPr>
      <w:r>
        <w:separator/>
      </w:r>
    </w:p>
  </w:endnote>
  <w:endnote w:type="continuationSeparator" w:id="1">
    <w:p w:rsidR="00415E20" w:rsidRDefault="00415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E6318C">
      <w:tc>
        <w:tcPr>
          <w:tcW w:w="5148" w:type="dxa"/>
        </w:tcPr>
        <w:p w:rsidR="00E6318C" w:rsidRDefault="00057A49">
          <w:pPr>
            <w:pStyle w:val="Footer"/>
          </w:pPr>
          <w:r>
            <w:t xml:space="preserve">Page | </w:t>
          </w:r>
          <w:r w:rsidR="0089774A">
            <w:fldChar w:fldCharType="begin"/>
          </w:r>
          <w:r>
            <w:instrText xml:space="preserve"> PAGE   \* MERGEFORMAT </w:instrText>
          </w:r>
          <w:r w:rsidR="0089774A">
            <w:fldChar w:fldCharType="separate"/>
          </w:r>
          <w:r w:rsidR="00166EC0">
            <w:rPr>
              <w:noProof/>
            </w:rPr>
            <w:t>2</w:t>
          </w:r>
          <w:r w:rsidR="0089774A">
            <w:fldChar w:fldCharType="end"/>
          </w:r>
        </w:p>
      </w:tc>
      <w:sdt>
        <w:sdtPr>
          <w:alias w:val="Your Name"/>
          <w:tag w:val=""/>
          <w:id w:val="-13527289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E6318C" w:rsidRDefault="00762810">
              <w:pPr>
                <w:pStyle w:val="Footer"/>
                <w:jc w:val="right"/>
              </w:pPr>
              <w:r>
                <w:rPr>
                  <w:lang w:val="en-GB"/>
                </w:rPr>
                <w:t>HABEEB OLUWASEUN, LAWAL</w:t>
              </w:r>
            </w:p>
          </w:tc>
        </w:sdtContent>
      </w:sdt>
    </w:tr>
  </w:tbl>
  <w:p w:rsidR="00E6318C" w:rsidRDefault="00E631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E20" w:rsidRDefault="00415E20">
      <w:pPr>
        <w:spacing w:before="0" w:after="0" w:line="240" w:lineRule="auto"/>
      </w:pPr>
      <w:r>
        <w:separator/>
      </w:r>
    </w:p>
  </w:footnote>
  <w:footnote w:type="continuationSeparator" w:id="1">
    <w:p w:rsidR="00415E20" w:rsidRDefault="00415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7717"/>
    <w:multiLevelType w:val="hybridMultilevel"/>
    <w:tmpl w:val="10782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743DD"/>
    <w:multiLevelType w:val="hybridMultilevel"/>
    <w:tmpl w:val="4A3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914C0"/>
    <w:multiLevelType w:val="hybridMultilevel"/>
    <w:tmpl w:val="9ACE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691D"/>
    <w:rsid w:val="00024A47"/>
    <w:rsid w:val="000326BD"/>
    <w:rsid w:val="00052C9B"/>
    <w:rsid w:val="00053A08"/>
    <w:rsid w:val="00057A49"/>
    <w:rsid w:val="000748B9"/>
    <w:rsid w:val="00083235"/>
    <w:rsid w:val="00084267"/>
    <w:rsid w:val="00091C33"/>
    <w:rsid w:val="00093708"/>
    <w:rsid w:val="00097675"/>
    <w:rsid w:val="00097FFB"/>
    <w:rsid w:val="000D04A0"/>
    <w:rsid w:val="000E700E"/>
    <w:rsid w:val="0011135F"/>
    <w:rsid w:val="00114B94"/>
    <w:rsid w:val="00116680"/>
    <w:rsid w:val="001178B6"/>
    <w:rsid w:val="001319CA"/>
    <w:rsid w:val="00137D90"/>
    <w:rsid w:val="00137E95"/>
    <w:rsid w:val="00156CF6"/>
    <w:rsid w:val="00161DA0"/>
    <w:rsid w:val="00166EC0"/>
    <w:rsid w:val="00175C0E"/>
    <w:rsid w:val="0018380D"/>
    <w:rsid w:val="00190A24"/>
    <w:rsid w:val="00194C51"/>
    <w:rsid w:val="001B3CE5"/>
    <w:rsid w:val="001C0463"/>
    <w:rsid w:val="001C2463"/>
    <w:rsid w:val="001E243F"/>
    <w:rsid w:val="001E3FE0"/>
    <w:rsid w:val="001E4D84"/>
    <w:rsid w:val="002026BE"/>
    <w:rsid w:val="00214509"/>
    <w:rsid w:val="002379FA"/>
    <w:rsid w:val="00246F75"/>
    <w:rsid w:val="00275033"/>
    <w:rsid w:val="0028029D"/>
    <w:rsid w:val="0028097D"/>
    <w:rsid w:val="00285029"/>
    <w:rsid w:val="0029176F"/>
    <w:rsid w:val="00292D05"/>
    <w:rsid w:val="00297574"/>
    <w:rsid w:val="002A49E4"/>
    <w:rsid w:val="002B10F2"/>
    <w:rsid w:val="002B12B8"/>
    <w:rsid w:val="002B259A"/>
    <w:rsid w:val="002D5D4F"/>
    <w:rsid w:val="002E1F8C"/>
    <w:rsid w:val="00301D78"/>
    <w:rsid w:val="003053D2"/>
    <w:rsid w:val="00315A69"/>
    <w:rsid w:val="0032164E"/>
    <w:rsid w:val="00336CBB"/>
    <w:rsid w:val="00337A00"/>
    <w:rsid w:val="0035691D"/>
    <w:rsid w:val="00363181"/>
    <w:rsid w:val="00363B4F"/>
    <w:rsid w:val="00366DA6"/>
    <w:rsid w:val="00370BE2"/>
    <w:rsid w:val="00387EC3"/>
    <w:rsid w:val="00395C5E"/>
    <w:rsid w:val="003A332F"/>
    <w:rsid w:val="003A3E04"/>
    <w:rsid w:val="003B6603"/>
    <w:rsid w:val="003C0E95"/>
    <w:rsid w:val="003C3FD9"/>
    <w:rsid w:val="003E00BE"/>
    <w:rsid w:val="003E1BA4"/>
    <w:rsid w:val="003F3F6A"/>
    <w:rsid w:val="003F59B4"/>
    <w:rsid w:val="00400BF4"/>
    <w:rsid w:val="00415E20"/>
    <w:rsid w:val="00426FBA"/>
    <w:rsid w:val="0043605F"/>
    <w:rsid w:val="00437B22"/>
    <w:rsid w:val="0044393D"/>
    <w:rsid w:val="00496DB0"/>
    <w:rsid w:val="004A3237"/>
    <w:rsid w:val="004A488A"/>
    <w:rsid w:val="004D1DD4"/>
    <w:rsid w:val="004F30F0"/>
    <w:rsid w:val="00501CDA"/>
    <w:rsid w:val="00504C8B"/>
    <w:rsid w:val="00532E31"/>
    <w:rsid w:val="00534B7F"/>
    <w:rsid w:val="00534D89"/>
    <w:rsid w:val="00536AAD"/>
    <w:rsid w:val="005565BA"/>
    <w:rsid w:val="00560C49"/>
    <w:rsid w:val="00570456"/>
    <w:rsid w:val="00572FCB"/>
    <w:rsid w:val="00584E42"/>
    <w:rsid w:val="005A08B5"/>
    <w:rsid w:val="005C6E3C"/>
    <w:rsid w:val="005D2C14"/>
    <w:rsid w:val="005E08D1"/>
    <w:rsid w:val="005E3FC6"/>
    <w:rsid w:val="005F4939"/>
    <w:rsid w:val="005F6224"/>
    <w:rsid w:val="006061F0"/>
    <w:rsid w:val="00612FFB"/>
    <w:rsid w:val="006168FA"/>
    <w:rsid w:val="00616B06"/>
    <w:rsid w:val="0063112E"/>
    <w:rsid w:val="00651608"/>
    <w:rsid w:val="00652953"/>
    <w:rsid w:val="006539C0"/>
    <w:rsid w:val="0067387A"/>
    <w:rsid w:val="00680DE9"/>
    <w:rsid w:val="0068477A"/>
    <w:rsid w:val="006B0005"/>
    <w:rsid w:val="006E14FE"/>
    <w:rsid w:val="006E2D6B"/>
    <w:rsid w:val="00714D5E"/>
    <w:rsid w:val="00715712"/>
    <w:rsid w:val="00733968"/>
    <w:rsid w:val="0075596F"/>
    <w:rsid w:val="00762810"/>
    <w:rsid w:val="0076598C"/>
    <w:rsid w:val="00782248"/>
    <w:rsid w:val="00785286"/>
    <w:rsid w:val="00785310"/>
    <w:rsid w:val="007A3280"/>
    <w:rsid w:val="007B4859"/>
    <w:rsid w:val="007C2353"/>
    <w:rsid w:val="007D1D5C"/>
    <w:rsid w:val="007D4039"/>
    <w:rsid w:val="007E0903"/>
    <w:rsid w:val="007E16D2"/>
    <w:rsid w:val="007F24EF"/>
    <w:rsid w:val="008226C8"/>
    <w:rsid w:val="00844A10"/>
    <w:rsid w:val="00845F77"/>
    <w:rsid w:val="00862854"/>
    <w:rsid w:val="008830CF"/>
    <w:rsid w:val="00886876"/>
    <w:rsid w:val="00890C50"/>
    <w:rsid w:val="0089774A"/>
    <w:rsid w:val="008A41AB"/>
    <w:rsid w:val="008A7F2A"/>
    <w:rsid w:val="008B156C"/>
    <w:rsid w:val="008C70DB"/>
    <w:rsid w:val="008D072D"/>
    <w:rsid w:val="008E4235"/>
    <w:rsid w:val="008F2588"/>
    <w:rsid w:val="008F3575"/>
    <w:rsid w:val="008F641E"/>
    <w:rsid w:val="00926BD1"/>
    <w:rsid w:val="00931BEA"/>
    <w:rsid w:val="009509CA"/>
    <w:rsid w:val="00957A98"/>
    <w:rsid w:val="00970C15"/>
    <w:rsid w:val="0097278F"/>
    <w:rsid w:val="0097718B"/>
    <w:rsid w:val="0098318E"/>
    <w:rsid w:val="00991B5B"/>
    <w:rsid w:val="00993EDD"/>
    <w:rsid w:val="009B3004"/>
    <w:rsid w:val="009C69C9"/>
    <w:rsid w:val="009F2573"/>
    <w:rsid w:val="00A423FA"/>
    <w:rsid w:val="00A55AFF"/>
    <w:rsid w:val="00A66B14"/>
    <w:rsid w:val="00A728B2"/>
    <w:rsid w:val="00A80B33"/>
    <w:rsid w:val="00A979B1"/>
    <w:rsid w:val="00AB18F5"/>
    <w:rsid w:val="00AC4EC6"/>
    <w:rsid w:val="00AC7CE8"/>
    <w:rsid w:val="00AD1EA3"/>
    <w:rsid w:val="00AE3940"/>
    <w:rsid w:val="00AF5D98"/>
    <w:rsid w:val="00B071DF"/>
    <w:rsid w:val="00B15495"/>
    <w:rsid w:val="00B166FD"/>
    <w:rsid w:val="00B17507"/>
    <w:rsid w:val="00B277CF"/>
    <w:rsid w:val="00B314B3"/>
    <w:rsid w:val="00B61E49"/>
    <w:rsid w:val="00B623CB"/>
    <w:rsid w:val="00B667C8"/>
    <w:rsid w:val="00B74F9D"/>
    <w:rsid w:val="00B83F55"/>
    <w:rsid w:val="00B951B8"/>
    <w:rsid w:val="00BA0B65"/>
    <w:rsid w:val="00BA3360"/>
    <w:rsid w:val="00BC501C"/>
    <w:rsid w:val="00BF0BE1"/>
    <w:rsid w:val="00BF0EA5"/>
    <w:rsid w:val="00C1549E"/>
    <w:rsid w:val="00C17A71"/>
    <w:rsid w:val="00C303AD"/>
    <w:rsid w:val="00C31E12"/>
    <w:rsid w:val="00C52EA2"/>
    <w:rsid w:val="00C556FC"/>
    <w:rsid w:val="00C64595"/>
    <w:rsid w:val="00C947C8"/>
    <w:rsid w:val="00C9716B"/>
    <w:rsid w:val="00CA6FB5"/>
    <w:rsid w:val="00CB5253"/>
    <w:rsid w:val="00CC2CC7"/>
    <w:rsid w:val="00CD75E4"/>
    <w:rsid w:val="00CE0730"/>
    <w:rsid w:val="00CF54F7"/>
    <w:rsid w:val="00D169CC"/>
    <w:rsid w:val="00D247E1"/>
    <w:rsid w:val="00D67B76"/>
    <w:rsid w:val="00D7109F"/>
    <w:rsid w:val="00D71557"/>
    <w:rsid w:val="00D7282B"/>
    <w:rsid w:val="00D84FA3"/>
    <w:rsid w:val="00D96798"/>
    <w:rsid w:val="00DA25BC"/>
    <w:rsid w:val="00DB1777"/>
    <w:rsid w:val="00DC099F"/>
    <w:rsid w:val="00DC6AA6"/>
    <w:rsid w:val="00DC6E99"/>
    <w:rsid w:val="00DE6A0B"/>
    <w:rsid w:val="00DF4309"/>
    <w:rsid w:val="00DF4AFD"/>
    <w:rsid w:val="00E02191"/>
    <w:rsid w:val="00E05E27"/>
    <w:rsid w:val="00E138FF"/>
    <w:rsid w:val="00E350AA"/>
    <w:rsid w:val="00E37467"/>
    <w:rsid w:val="00E44385"/>
    <w:rsid w:val="00E54548"/>
    <w:rsid w:val="00E6318C"/>
    <w:rsid w:val="00E803E8"/>
    <w:rsid w:val="00EB33BA"/>
    <w:rsid w:val="00EC1519"/>
    <w:rsid w:val="00EC3AC5"/>
    <w:rsid w:val="00EC5248"/>
    <w:rsid w:val="00ED32B6"/>
    <w:rsid w:val="00ED53A8"/>
    <w:rsid w:val="00F06290"/>
    <w:rsid w:val="00F16E2B"/>
    <w:rsid w:val="00F2199D"/>
    <w:rsid w:val="00F5577A"/>
    <w:rsid w:val="00F70A59"/>
    <w:rsid w:val="00F76F4A"/>
    <w:rsid w:val="00F77FD2"/>
    <w:rsid w:val="00F9144A"/>
    <w:rsid w:val="00FA170D"/>
    <w:rsid w:val="00FA45DE"/>
    <w:rsid w:val="00FC6645"/>
    <w:rsid w:val="00FD16DC"/>
    <w:rsid w:val="00FD7FA7"/>
    <w:rsid w:val="00FE024E"/>
    <w:rsid w:val="00FE55E6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01C"/>
    <w:rPr>
      <w:kern w:val="20"/>
    </w:rPr>
  </w:style>
  <w:style w:type="paragraph" w:styleId="Heading1">
    <w:name w:val="heading 1"/>
    <w:basedOn w:val="Normal"/>
    <w:next w:val="Normal"/>
    <w:unhideWhenUsed/>
    <w:qFormat/>
    <w:rsid w:val="00BC501C"/>
    <w:pPr>
      <w:jc w:val="right"/>
      <w:outlineLvl w:val="0"/>
    </w:pPr>
    <w:rPr>
      <w:rFonts w:asciiTheme="majorHAnsi" w:eastAsiaTheme="majorEastAsia" w:hAnsiTheme="majorHAnsi" w:cstheme="majorBidi"/>
      <w:caps/>
      <w:color w:val="92278F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BC501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C50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C5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BC501C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BC501C"/>
    <w:rPr>
      <w:kern w:val="20"/>
    </w:rPr>
  </w:style>
  <w:style w:type="paragraph" w:customStyle="1" w:styleId="ResumeText">
    <w:name w:val="Resume Text"/>
    <w:basedOn w:val="Normal"/>
    <w:qFormat/>
    <w:rsid w:val="00BC501C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BC501C"/>
    <w:rPr>
      <w:color w:val="808080"/>
    </w:rPr>
  </w:style>
  <w:style w:type="table" w:styleId="TableGrid">
    <w:name w:val="Table Grid"/>
    <w:basedOn w:val="TableNormal"/>
    <w:uiPriority w:val="59"/>
    <w:rsid w:val="00BC5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C501C"/>
    <w:rPr>
      <w:rFonts w:asciiTheme="majorHAnsi" w:eastAsiaTheme="majorEastAsia" w:hAnsiTheme="majorHAnsi" w:cstheme="majorBidi"/>
      <w:b/>
      <w:bCs/>
      <w:color w:val="92278F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1C"/>
    <w:rPr>
      <w:rFonts w:asciiTheme="majorHAnsi" w:eastAsiaTheme="majorEastAsia" w:hAnsiTheme="majorHAnsi" w:cstheme="majorBidi"/>
      <w:b/>
      <w:bCs/>
      <w:i/>
      <w:iCs/>
      <w:color w:val="92278F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1C"/>
    <w:rPr>
      <w:rFonts w:asciiTheme="majorHAnsi" w:eastAsiaTheme="majorEastAsia" w:hAnsiTheme="majorHAnsi" w:cstheme="majorBidi"/>
      <w:color w:val="481346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1C"/>
    <w:rPr>
      <w:rFonts w:asciiTheme="majorHAnsi" w:eastAsiaTheme="majorEastAsia" w:hAnsiTheme="majorHAnsi" w:cstheme="majorBidi"/>
      <w:i/>
      <w:iCs/>
      <w:color w:val="481346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1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1C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1C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BC501C"/>
    <w:tblPr>
      <w:tblInd w:w="0" w:type="dxa"/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BC501C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2278F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BC501C"/>
    <w:rPr>
      <w:color w:val="92278F" w:themeColor="accent1"/>
    </w:rPr>
  </w:style>
  <w:style w:type="paragraph" w:customStyle="1" w:styleId="ContactInfo">
    <w:name w:val="Contact Info"/>
    <w:basedOn w:val="Normal"/>
    <w:qFormat/>
    <w:rsid w:val="00BC501C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BC501C"/>
    <w:pPr>
      <w:pBdr>
        <w:top w:val="single" w:sz="4" w:space="4" w:color="92278F" w:themeColor="accent1"/>
        <w:left w:val="single" w:sz="4" w:space="6" w:color="92278F" w:themeColor="accent1"/>
        <w:bottom w:val="single" w:sz="4" w:space="4" w:color="92278F" w:themeColor="accent1"/>
        <w:right w:val="single" w:sz="4" w:space="6" w:color="92278F" w:themeColor="accent1"/>
      </w:pBdr>
      <w:shd w:val="clear" w:color="auto" w:fill="92278F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0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01C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3E1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8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810"/>
    <w:rPr>
      <w:rFonts w:ascii="Tahoma" w:hAnsi="Tahoma" w:cs="Tahoma"/>
      <w:kern w:val="2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B3CE5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laiman.adeeyo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0EB244BE6F4EE78BCD1F768C11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D2D2E-9A16-46AF-AB3A-02BA21B7FBF0}"/>
      </w:docPartPr>
      <w:docPartBody>
        <w:p w:rsidR="00234C59" w:rsidRDefault="00E371E7">
          <w:pPr>
            <w:pStyle w:val="6A0EB244BE6F4EE78BCD1F768C118B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753E"/>
    <w:rsid w:val="00234C59"/>
    <w:rsid w:val="002E763E"/>
    <w:rsid w:val="0030050A"/>
    <w:rsid w:val="003B39DF"/>
    <w:rsid w:val="004411D7"/>
    <w:rsid w:val="00467D54"/>
    <w:rsid w:val="00514E42"/>
    <w:rsid w:val="00527899"/>
    <w:rsid w:val="005C3EEF"/>
    <w:rsid w:val="00752C76"/>
    <w:rsid w:val="00896FD6"/>
    <w:rsid w:val="009440E1"/>
    <w:rsid w:val="00C8753E"/>
    <w:rsid w:val="00E129A0"/>
    <w:rsid w:val="00E371E7"/>
    <w:rsid w:val="00E378A3"/>
    <w:rsid w:val="00E70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4C67569F60483AAE2B72310E5DA933">
    <w:name w:val="854C67569F60483AAE2B72310E5DA933"/>
    <w:rsid w:val="005C3EEF"/>
  </w:style>
  <w:style w:type="paragraph" w:customStyle="1" w:styleId="452A2911E1A14A7495BEDB7679B020B0">
    <w:name w:val="452A2911E1A14A7495BEDB7679B020B0"/>
    <w:rsid w:val="005C3EEF"/>
  </w:style>
  <w:style w:type="paragraph" w:customStyle="1" w:styleId="AE954466C91C42F1BBE96CC8E06A34E3">
    <w:name w:val="AE954466C91C42F1BBE96CC8E06A34E3"/>
    <w:rsid w:val="005C3EEF"/>
  </w:style>
  <w:style w:type="paragraph" w:customStyle="1" w:styleId="9F5D7006C06F4F298B6209320CCE725B">
    <w:name w:val="9F5D7006C06F4F298B6209320CCE725B"/>
    <w:rsid w:val="005C3EEF"/>
  </w:style>
  <w:style w:type="character" w:styleId="Emphasis">
    <w:name w:val="Emphasis"/>
    <w:basedOn w:val="DefaultParagraphFont"/>
    <w:unhideWhenUsed/>
    <w:qFormat/>
    <w:rsid w:val="005C3EEF"/>
    <w:rPr>
      <w:color w:val="4F81BD" w:themeColor="accent1"/>
    </w:rPr>
  </w:style>
  <w:style w:type="paragraph" w:customStyle="1" w:styleId="A0A14014DB4B444FAABFC434B1DD9EE5">
    <w:name w:val="A0A14014DB4B444FAABFC434B1DD9EE5"/>
    <w:rsid w:val="005C3EEF"/>
  </w:style>
  <w:style w:type="character" w:styleId="PlaceholderText">
    <w:name w:val="Placeholder Text"/>
    <w:basedOn w:val="DefaultParagraphFont"/>
    <w:uiPriority w:val="99"/>
    <w:semiHidden/>
    <w:rsid w:val="00E129A0"/>
    <w:rPr>
      <w:color w:val="808080"/>
    </w:rPr>
  </w:style>
  <w:style w:type="paragraph" w:customStyle="1" w:styleId="6A0EB244BE6F4EE78BCD1F768C118BE2">
    <w:name w:val="6A0EB244BE6F4EE78BCD1F768C118BE2"/>
    <w:rsid w:val="005C3EEF"/>
  </w:style>
  <w:style w:type="paragraph" w:customStyle="1" w:styleId="91F068AB757D403282F9D52EC13D85F1">
    <w:name w:val="91F068AB757D403282F9D52EC13D85F1"/>
    <w:rsid w:val="005C3EEF"/>
  </w:style>
  <w:style w:type="paragraph" w:customStyle="1" w:styleId="567B10D0A91F470188648D4217254066">
    <w:name w:val="567B10D0A91F470188648D4217254066"/>
    <w:rsid w:val="005C3EEF"/>
  </w:style>
  <w:style w:type="paragraph" w:customStyle="1" w:styleId="A55A6BD0B7E0456E993D9D5F23CE0AC5">
    <w:name w:val="A55A6BD0B7E0456E993D9D5F23CE0AC5"/>
    <w:rsid w:val="005C3EEF"/>
  </w:style>
  <w:style w:type="paragraph" w:customStyle="1" w:styleId="C2085F0E78A848A1B186A92D9C88CE29">
    <w:name w:val="C2085F0E78A848A1B186A92D9C88CE29"/>
    <w:rsid w:val="005C3EEF"/>
  </w:style>
  <w:style w:type="paragraph" w:customStyle="1" w:styleId="7ED6AC47723E4E4389059194FAEA4AA7">
    <w:name w:val="7ED6AC47723E4E4389059194FAEA4AA7"/>
    <w:rsid w:val="005C3EEF"/>
  </w:style>
  <w:style w:type="paragraph" w:customStyle="1" w:styleId="1BE7B826F2E24BC48DBCB8BC04027618">
    <w:name w:val="1BE7B826F2E24BC48DBCB8BC04027618"/>
    <w:rsid w:val="005C3EEF"/>
  </w:style>
  <w:style w:type="paragraph" w:customStyle="1" w:styleId="6A6D5B4DC15049A39625C08B1E36296E">
    <w:name w:val="6A6D5B4DC15049A39625C08B1E36296E"/>
    <w:rsid w:val="005C3EEF"/>
  </w:style>
  <w:style w:type="paragraph" w:customStyle="1" w:styleId="704C68123ADE4F9E9DCF51B9F8D5E21B">
    <w:name w:val="704C68123ADE4F9E9DCF51B9F8D5E21B"/>
    <w:rsid w:val="005C3EEF"/>
  </w:style>
  <w:style w:type="paragraph" w:customStyle="1" w:styleId="64F2CE6D6EFE4AAABF80DC427E6B2D28">
    <w:name w:val="64F2CE6D6EFE4AAABF80DC427E6B2D28"/>
    <w:rsid w:val="005C3EEF"/>
  </w:style>
  <w:style w:type="paragraph" w:customStyle="1" w:styleId="92A75612F61C4DFF85BB634B78914267">
    <w:name w:val="92A75612F61C4DFF85BB634B78914267"/>
    <w:rsid w:val="005C3EEF"/>
  </w:style>
  <w:style w:type="paragraph" w:customStyle="1" w:styleId="36FA758B2C464074B4EAACA8B5A69F0F">
    <w:name w:val="36FA758B2C464074B4EAACA8B5A69F0F"/>
    <w:rsid w:val="005C3EEF"/>
  </w:style>
  <w:style w:type="paragraph" w:customStyle="1" w:styleId="F39DB364F916439BAA3009D32FD3801C">
    <w:name w:val="F39DB364F916439BAA3009D32FD3801C"/>
    <w:rsid w:val="005C3EEF"/>
  </w:style>
  <w:style w:type="paragraph" w:customStyle="1" w:styleId="06102B6B63F74AB2BA06963B62F24A84">
    <w:name w:val="06102B6B63F74AB2BA06963B62F24A84"/>
    <w:rsid w:val="005C3EEF"/>
  </w:style>
  <w:style w:type="paragraph" w:customStyle="1" w:styleId="5A7AD9CF575A4772853AF98D2257DEEA">
    <w:name w:val="5A7AD9CF575A4772853AF98D2257DEEA"/>
    <w:rsid w:val="00C8753E"/>
  </w:style>
  <w:style w:type="paragraph" w:customStyle="1" w:styleId="52BEF98AA42E452CA339E57B59C6807A">
    <w:name w:val="52BEF98AA42E452CA339E57B59C6807A"/>
    <w:rsid w:val="00C8753E"/>
  </w:style>
  <w:style w:type="paragraph" w:customStyle="1" w:styleId="5AC22944AE734999A5942666608498AE">
    <w:name w:val="5AC22944AE734999A5942666608498AE"/>
    <w:rsid w:val="00C8753E"/>
  </w:style>
  <w:style w:type="paragraph" w:customStyle="1" w:styleId="C6111E121FBB4A0F91757428C21D99A1">
    <w:name w:val="C6111E121FBB4A0F91757428C21D99A1"/>
    <w:rsid w:val="00C8753E"/>
  </w:style>
  <w:style w:type="paragraph" w:customStyle="1" w:styleId="FB788584E0D34004AB5ABD55C90CC278">
    <w:name w:val="FB788584E0D34004AB5ABD55C90CC278"/>
    <w:rsid w:val="00C8753E"/>
  </w:style>
  <w:style w:type="paragraph" w:customStyle="1" w:styleId="0D97B6EC44A2439684FB1356F5E30162">
    <w:name w:val="0D97B6EC44A2439684FB1356F5E30162"/>
    <w:rsid w:val="00C8753E"/>
  </w:style>
  <w:style w:type="paragraph" w:customStyle="1" w:styleId="9A7316B2E95F4F5CB5CA1512399CC196">
    <w:name w:val="9A7316B2E95F4F5CB5CA1512399CC196"/>
    <w:rsid w:val="00C8753E"/>
  </w:style>
  <w:style w:type="paragraph" w:customStyle="1" w:styleId="562F377FCC7B43E59A83B5AFD282E34D">
    <w:name w:val="562F377FCC7B43E59A83B5AFD282E34D"/>
    <w:rsid w:val="00C8753E"/>
  </w:style>
  <w:style w:type="paragraph" w:customStyle="1" w:styleId="E9B0FB2AC7484DF0BCDB45EFA6F826A4">
    <w:name w:val="E9B0FB2AC7484DF0BCDB45EFA6F826A4"/>
    <w:rsid w:val="00C8753E"/>
  </w:style>
  <w:style w:type="paragraph" w:customStyle="1" w:styleId="18D92E93E4534063810E83A5A48AB7BD">
    <w:name w:val="18D92E93E4534063810E83A5A48AB7BD"/>
    <w:rsid w:val="00C8753E"/>
  </w:style>
  <w:style w:type="paragraph" w:customStyle="1" w:styleId="8A330D613A3B467B81DB4C967A72A687">
    <w:name w:val="8A330D613A3B467B81DB4C967A72A687"/>
    <w:rsid w:val="00C8753E"/>
  </w:style>
  <w:style w:type="paragraph" w:customStyle="1" w:styleId="6B63A634132843148EE9A1320D8F523C">
    <w:name w:val="6B63A634132843148EE9A1320D8F523C"/>
    <w:rsid w:val="00C8753E"/>
  </w:style>
  <w:style w:type="paragraph" w:customStyle="1" w:styleId="5F79F1FD6A5449E1AE06323905946232">
    <w:name w:val="5F79F1FD6A5449E1AE06323905946232"/>
    <w:rsid w:val="00C8753E"/>
  </w:style>
  <w:style w:type="paragraph" w:customStyle="1" w:styleId="A60CCEFC3AC14E4485EF40E3A35CCEC3">
    <w:name w:val="A60CCEFC3AC14E4485EF40E3A35CCEC3"/>
    <w:rsid w:val="00C8753E"/>
  </w:style>
  <w:style w:type="paragraph" w:customStyle="1" w:styleId="0D7636AE500F463BA279393A1DAEFAF2">
    <w:name w:val="0D7636AE500F463BA279393A1DAEFAF2"/>
    <w:rsid w:val="00C8753E"/>
  </w:style>
  <w:style w:type="paragraph" w:customStyle="1" w:styleId="CBEF84A1CA234A20845F8D636C03C279">
    <w:name w:val="CBEF84A1CA234A20845F8D636C03C279"/>
    <w:rsid w:val="00C8753E"/>
  </w:style>
  <w:style w:type="paragraph" w:customStyle="1" w:styleId="1585616B9CA04F298D97D5D41F5B80FC">
    <w:name w:val="1585616B9CA04F298D97D5D41F5B80FC"/>
    <w:rsid w:val="00C8753E"/>
  </w:style>
  <w:style w:type="paragraph" w:customStyle="1" w:styleId="DE236AC799264D7F97E15DAAB2F58251">
    <w:name w:val="DE236AC799264D7F97E15DAAB2F58251"/>
    <w:rsid w:val="00C8753E"/>
  </w:style>
  <w:style w:type="paragraph" w:customStyle="1" w:styleId="789E971D28CA4CCD948A30477C7111BB">
    <w:name w:val="789E971D28CA4CCD948A30477C7111BB"/>
    <w:rsid w:val="00E129A0"/>
    <w:rPr>
      <w:lang w:val="en-GB" w:eastAsia="en-GB"/>
    </w:rPr>
  </w:style>
  <w:style w:type="paragraph" w:customStyle="1" w:styleId="FDA02ACD6C3A49908B9CB434927A2676">
    <w:name w:val="FDA02ACD6C3A49908B9CB434927A2676"/>
    <w:rsid w:val="00E129A0"/>
    <w:rPr>
      <w:lang w:val="en-GB" w:eastAsia="en-GB"/>
    </w:rPr>
  </w:style>
  <w:style w:type="paragraph" w:customStyle="1" w:styleId="63DD5D5503DB493A999D279C0462585C">
    <w:name w:val="63DD5D5503DB493A999D279C0462585C"/>
    <w:rsid w:val="00E129A0"/>
    <w:rPr>
      <w:lang w:val="en-GB" w:eastAsia="en-GB"/>
    </w:rPr>
  </w:style>
  <w:style w:type="paragraph" w:customStyle="1" w:styleId="F735C887090544C2AA15DB2865A6A46F">
    <w:name w:val="F735C887090544C2AA15DB2865A6A46F"/>
    <w:rsid w:val="00E129A0"/>
    <w:rPr>
      <w:lang w:val="en-GB" w:eastAsia="en-GB"/>
    </w:rPr>
  </w:style>
  <w:style w:type="paragraph" w:customStyle="1" w:styleId="1BAFB87A251E4A39A1C0F9168AF88B6C">
    <w:name w:val="1BAFB87A251E4A39A1C0F9168AF88B6C"/>
    <w:rsid w:val="00E129A0"/>
    <w:rPr>
      <w:lang w:val="en-GB" w:eastAsia="en-GB"/>
    </w:rPr>
  </w:style>
  <w:style w:type="paragraph" w:customStyle="1" w:styleId="5380741378924320B673CFB9F66C1C0A">
    <w:name w:val="5380741378924320B673CFB9F66C1C0A"/>
    <w:rsid w:val="00E129A0"/>
    <w:rPr>
      <w:lang w:val="en-GB" w:eastAsia="en-GB"/>
    </w:rPr>
  </w:style>
  <w:style w:type="paragraph" w:customStyle="1" w:styleId="A64A35687EF848728EF4DC30BDE42A7A">
    <w:name w:val="A64A35687EF848728EF4DC30BDE42A7A"/>
    <w:rsid w:val="00E129A0"/>
    <w:rPr>
      <w:lang w:val="en-GB" w:eastAsia="en-GB"/>
    </w:rPr>
  </w:style>
  <w:style w:type="paragraph" w:customStyle="1" w:styleId="EB321748D1B844CDBD95E9BC1CB37E3D">
    <w:name w:val="EB321748D1B844CDBD95E9BC1CB37E3D"/>
    <w:rsid w:val="00E129A0"/>
    <w:rPr>
      <w:lang w:val="en-GB" w:eastAsia="en-GB"/>
    </w:rPr>
  </w:style>
  <w:style w:type="paragraph" w:customStyle="1" w:styleId="D17B791108C94E47AE63518CC01D5EA3">
    <w:name w:val="D17B791108C94E47AE63518CC01D5EA3"/>
    <w:rsid w:val="00E129A0"/>
    <w:rPr>
      <w:lang w:val="en-GB" w:eastAsia="en-GB"/>
    </w:rPr>
  </w:style>
  <w:style w:type="paragraph" w:customStyle="1" w:styleId="88BC72423C6F445D94E3F76D7C8B1EC5">
    <w:name w:val="88BC72423C6F445D94E3F76D7C8B1EC5"/>
    <w:rsid w:val="00E129A0"/>
    <w:rPr>
      <w:lang w:val="en-GB" w:eastAsia="en-GB"/>
    </w:rPr>
  </w:style>
  <w:style w:type="paragraph" w:customStyle="1" w:styleId="625929290CD64B768BB9EE0A8A4F4848">
    <w:name w:val="625929290CD64B768BB9EE0A8A4F4848"/>
    <w:rsid w:val="00E129A0"/>
    <w:rPr>
      <w:lang w:val="en-GB" w:eastAsia="en-GB"/>
    </w:rPr>
  </w:style>
  <w:style w:type="paragraph" w:customStyle="1" w:styleId="B072733FE8D14C908423A82EDAC1E12C">
    <w:name w:val="B072733FE8D14C908423A82EDAC1E12C"/>
    <w:rsid w:val="00E129A0"/>
    <w:rPr>
      <w:lang w:val="en-GB" w:eastAsia="en-GB"/>
    </w:rPr>
  </w:style>
  <w:style w:type="paragraph" w:customStyle="1" w:styleId="3F8C2F362A9D4BE8AB3E0FD89391B17F">
    <w:name w:val="3F8C2F362A9D4BE8AB3E0FD89391B17F"/>
    <w:rsid w:val="00E129A0"/>
    <w:rPr>
      <w:lang w:val="en-GB" w:eastAsia="en-GB"/>
    </w:rPr>
  </w:style>
  <w:style w:type="paragraph" w:customStyle="1" w:styleId="D5AB60F81DA14EEB8B6D7465AE46AFE9">
    <w:name w:val="D5AB60F81DA14EEB8B6D7465AE46AFE9"/>
    <w:rsid w:val="00E129A0"/>
    <w:rPr>
      <w:lang w:val="en-GB" w:eastAsia="en-GB"/>
    </w:rPr>
  </w:style>
  <w:style w:type="paragraph" w:customStyle="1" w:styleId="40687902CD71415A8CBF2433691013DB">
    <w:name w:val="40687902CD71415A8CBF2433691013DB"/>
    <w:rsid w:val="00E129A0"/>
    <w:rPr>
      <w:lang w:val="en-GB" w:eastAsia="en-GB"/>
    </w:rPr>
  </w:style>
  <w:style w:type="paragraph" w:customStyle="1" w:styleId="BD49C9992F8B49ECB68FA670F80AC6BC">
    <w:name w:val="BD49C9992F8B49ECB68FA670F80AC6BC"/>
    <w:rsid w:val="00E129A0"/>
    <w:rPr>
      <w:lang w:val="en-GB" w:eastAsia="en-GB"/>
    </w:rPr>
  </w:style>
  <w:style w:type="paragraph" w:customStyle="1" w:styleId="9C243374A6694A4280B4EDEA0896D751">
    <w:name w:val="9C243374A6694A4280B4EDEA0896D751"/>
    <w:rsid w:val="00E129A0"/>
    <w:rPr>
      <w:lang w:val="en-GB" w:eastAsia="en-GB"/>
    </w:rPr>
  </w:style>
  <w:style w:type="paragraph" w:customStyle="1" w:styleId="ED64556F55284553A3F7E853A1A9779D">
    <w:name w:val="ED64556F55284553A3F7E853A1A9779D"/>
    <w:rsid w:val="00E129A0"/>
    <w:rPr>
      <w:lang w:val="en-GB" w:eastAsia="en-GB"/>
    </w:rPr>
  </w:style>
  <w:style w:type="paragraph" w:customStyle="1" w:styleId="1FE243C40D4C42469AE24C6C40C5A685">
    <w:name w:val="1FE243C40D4C42469AE24C6C40C5A685"/>
    <w:rsid w:val="00E129A0"/>
    <w:rPr>
      <w:lang w:val="en-GB" w:eastAsia="en-GB"/>
    </w:rPr>
  </w:style>
  <w:style w:type="paragraph" w:customStyle="1" w:styleId="F6290FEF85804B25A74079BB56C3511E">
    <w:name w:val="F6290FEF85804B25A74079BB56C3511E"/>
    <w:rsid w:val="00E129A0"/>
    <w:rPr>
      <w:lang w:val="en-GB" w:eastAsia="en-GB"/>
    </w:rPr>
  </w:style>
  <w:style w:type="paragraph" w:customStyle="1" w:styleId="47B25AC2130E45EEB51E57C77821E771">
    <w:name w:val="47B25AC2130E45EEB51E57C77821E771"/>
    <w:rsid w:val="00E129A0"/>
    <w:rPr>
      <w:lang w:val="en-GB" w:eastAsia="en-GB"/>
    </w:rPr>
  </w:style>
  <w:style w:type="paragraph" w:customStyle="1" w:styleId="97CE928AE62D42D392F418945CC89C69">
    <w:name w:val="97CE928AE62D42D392F418945CC89C69"/>
    <w:rsid w:val="00E129A0"/>
    <w:rPr>
      <w:lang w:val="en-GB" w:eastAsia="en-GB"/>
    </w:rPr>
  </w:style>
  <w:style w:type="paragraph" w:customStyle="1" w:styleId="A701DB5128D3463A947514BA99EF3B35">
    <w:name w:val="A701DB5128D3463A947514BA99EF3B35"/>
    <w:rsid w:val="00E129A0"/>
    <w:rPr>
      <w:lang w:val="en-GB" w:eastAsia="en-GB"/>
    </w:rPr>
  </w:style>
  <w:style w:type="paragraph" w:customStyle="1" w:styleId="C99D23F7650742B090849C0C39DE0FDD">
    <w:name w:val="C99D23F7650742B090849C0C39DE0FDD"/>
    <w:rsid w:val="00E129A0"/>
    <w:rPr>
      <w:lang w:val="en-GB" w:eastAsia="en-GB"/>
    </w:rPr>
  </w:style>
  <w:style w:type="paragraph" w:customStyle="1" w:styleId="4A80B18993B841F087704540852ECC40">
    <w:name w:val="4A80B18993B841F087704540852ECC40"/>
    <w:rsid w:val="00E129A0"/>
    <w:rPr>
      <w:lang w:val="en-GB" w:eastAsia="en-GB"/>
    </w:rPr>
  </w:style>
  <w:style w:type="paragraph" w:customStyle="1" w:styleId="9C07C302112E4CC4AC9257CA06E77044">
    <w:name w:val="9C07C302112E4CC4AC9257CA06E77044"/>
    <w:rsid w:val="00E129A0"/>
    <w:rPr>
      <w:lang w:val="en-GB" w:eastAsia="en-GB"/>
    </w:rPr>
  </w:style>
  <w:style w:type="paragraph" w:customStyle="1" w:styleId="69E32640386B432BA67C3E98554E1859">
    <w:name w:val="69E32640386B432BA67C3E98554E1859"/>
    <w:rsid w:val="00E129A0"/>
    <w:rPr>
      <w:lang w:val="en-GB" w:eastAsia="en-GB"/>
    </w:rPr>
  </w:style>
  <w:style w:type="paragraph" w:customStyle="1" w:styleId="4AB4ABACBB2442B7958DBA48A6FE9A77">
    <w:name w:val="4AB4ABACBB2442B7958DBA48A6FE9A77"/>
    <w:rsid w:val="00E129A0"/>
    <w:rPr>
      <w:lang w:val="en-GB" w:eastAsia="en-GB"/>
    </w:rPr>
  </w:style>
  <w:style w:type="paragraph" w:customStyle="1" w:styleId="18EA945535974157856BFC672B0C6272">
    <w:name w:val="18EA945535974157856BFC672B0C6272"/>
    <w:rsid w:val="00E129A0"/>
    <w:rPr>
      <w:lang w:val="en-GB" w:eastAsia="en-GB"/>
    </w:rPr>
  </w:style>
  <w:style w:type="paragraph" w:customStyle="1" w:styleId="394311DC0DF84F81BBA60851D0785A2F">
    <w:name w:val="394311DC0DF84F81BBA60851D0785A2F"/>
    <w:rsid w:val="00E129A0"/>
    <w:rPr>
      <w:lang w:val="en-GB" w:eastAsia="en-GB"/>
    </w:rPr>
  </w:style>
  <w:style w:type="paragraph" w:customStyle="1" w:styleId="1383072B69DF43BDA939A25FE592ADA7">
    <w:name w:val="1383072B69DF43BDA939A25FE592ADA7"/>
    <w:rsid w:val="00E129A0"/>
    <w:rPr>
      <w:lang w:val="en-GB" w:eastAsia="en-GB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HABEEB OLUWASEUN, LAWAL</dc:creator>
  <cp:lastModifiedBy>shewen41</cp:lastModifiedBy>
  <cp:revision>3</cp:revision>
  <cp:lastPrinted>2016-05-02T21:59:00Z</cp:lastPrinted>
  <dcterms:created xsi:type="dcterms:W3CDTF">2019-07-02T11:05:00Z</dcterms:created>
  <dcterms:modified xsi:type="dcterms:W3CDTF">2019-07-10T22:59:00Z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